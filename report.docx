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062E3709" w14:textId="27B80C2C" w:rsidR="007E072C" w:rsidRDefault="002A32FC">
              <w:pPr>
                <w:pStyle w:val="Publishwithline"/>
              </w:pPr>
              <w:r>
                <w:t>TWITTER’S DOGS</w:t>
              </w:r>
            </w:p>
          </w:sdtContent>
        </w:sdt>
        <w:p w14:paraId="36020E31" w14:textId="77777777" w:rsidR="007E072C" w:rsidRDefault="007E072C">
          <w:pPr>
            <w:pStyle w:val="underline"/>
          </w:pPr>
        </w:p>
        <w:p w14:paraId="07E730F1" w14:textId="77777777" w:rsidR="007E072C" w:rsidRDefault="00A504F3">
          <w:pPr>
            <w:pStyle w:val="PadderBetweenControlandBody"/>
          </w:pPr>
        </w:p>
      </w:sdtContent>
    </w:sdt>
    <w:p w14:paraId="4D84C19E" w14:textId="3D9F797D" w:rsidR="002C6137" w:rsidRDefault="002C6137">
      <w:pPr>
        <w:rPr>
          <w:rFonts w:ascii="Roboto" w:hAnsi="Roboto"/>
          <w:color w:val="000000" w:themeColor="text1"/>
          <w:szCs w:val="22"/>
        </w:rPr>
      </w:pPr>
      <w:r w:rsidRPr="00633769">
        <w:rPr>
          <w:rFonts w:ascii="Roboto" w:hAnsi="Roboto"/>
          <w:color w:val="000000" w:themeColor="text1"/>
          <w:szCs w:val="22"/>
        </w:rPr>
        <w:t>By Alexander Ofuonyeadi.</w:t>
      </w:r>
    </w:p>
    <w:p w14:paraId="2A048741" w14:textId="77777777" w:rsidR="005F1754" w:rsidRPr="00633769" w:rsidRDefault="005F1754">
      <w:pPr>
        <w:rPr>
          <w:rFonts w:ascii="Roboto" w:hAnsi="Roboto"/>
          <w:color w:val="000000" w:themeColor="text1"/>
          <w:szCs w:val="22"/>
        </w:rPr>
      </w:pPr>
    </w:p>
    <w:p w14:paraId="60DDCCA8" w14:textId="3698E566" w:rsidR="00DB5610" w:rsidRPr="00101700" w:rsidRDefault="00DB5610">
      <w:pPr>
        <w:rPr>
          <w:rFonts w:ascii="Roboto" w:hAnsi="Roboto"/>
          <w:color w:val="000000" w:themeColor="text1"/>
          <w:szCs w:val="22"/>
        </w:rPr>
      </w:pPr>
      <w:r w:rsidRPr="00101700">
        <w:rPr>
          <w:rFonts w:ascii="Roboto" w:hAnsi="Roboto"/>
          <w:color w:val="000000" w:themeColor="text1"/>
          <w:szCs w:val="22"/>
        </w:rPr>
        <w:t>In this blog post, we take a look at twitter’s dogs by reviewing data obtained from the WeRateDogs twitter page (</w:t>
      </w:r>
      <w:hyperlink r:id="rId9" w:tgtFrame="_blank" w:history="1">
        <w:r w:rsidRPr="00101700">
          <w:rPr>
            <w:rStyle w:val="Hyperlink"/>
            <w:rFonts w:ascii="Roboto" w:hAnsi="Roboto" w:cs="Open Sans"/>
            <w:color w:val="000000" w:themeColor="text1"/>
            <w:szCs w:val="22"/>
            <w:shd w:val="clear" w:color="auto" w:fill="FFFFFF"/>
          </w:rPr>
          <w:t>@dog_rates</w:t>
        </w:r>
      </w:hyperlink>
      <w:r w:rsidRPr="00101700">
        <w:rPr>
          <w:rFonts w:ascii="Roboto" w:hAnsi="Roboto" w:cs="Open Sans"/>
          <w:color w:val="000000" w:themeColor="text1"/>
          <w:szCs w:val="22"/>
          <w:shd w:val="clear" w:color="auto" w:fill="FFFFFF"/>
        </w:rPr>
        <w:t>)</w:t>
      </w:r>
      <w:r w:rsidRPr="00101700">
        <w:rPr>
          <w:rFonts w:ascii="Roboto" w:hAnsi="Roboto"/>
          <w:color w:val="000000" w:themeColor="text1"/>
          <w:szCs w:val="22"/>
        </w:rPr>
        <w:t>. Investigations were made to know</w:t>
      </w:r>
      <w:r w:rsidR="00633769" w:rsidRPr="00101700">
        <w:rPr>
          <w:rFonts w:ascii="Roboto" w:hAnsi="Roboto"/>
          <w:color w:val="000000" w:themeColor="text1"/>
          <w:szCs w:val="22"/>
        </w:rPr>
        <w:t xml:space="preserve"> the dog with the tweets and likes.</w:t>
      </w:r>
    </w:p>
    <w:p w14:paraId="5ABB61C3" w14:textId="6F7463F9" w:rsidR="00DB5610" w:rsidRPr="00101700" w:rsidRDefault="00DB5610">
      <w:pPr>
        <w:rPr>
          <w:rFonts w:ascii="Roboto" w:hAnsi="Roboto" w:cs="Open Sans"/>
          <w:color w:val="000000" w:themeColor="text1"/>
          <w:szCs w:val="22"/>
          <w:shd w:val="clear" w:color="auto" w:fill="FFFFFF"/>
        </w:rPr>
      </w:pPr>
      <w:r w:rsidRPr="00101700">
        <w:rPr>
          <w:rFonts w:ascii="Roboto" w:hAnsi="Roboto" w:cs="Open Sans"/>
          <w:color w:val="000000" w:themeColor="text1"/>
          <w:szCs w:val="22"/>
          <w:shd w:val="clear" w:color="auto" w:fill="FFFFFF"/>
        </w:rPr>
        <w:t>WeRateDogs is a Twitter account that rates people's dogs with a humorous comment about the dog. These ratings almost always have a denominator of 10. The numerators, though? Almost always greater than 10. 11/10, 12/10, 13/10, etc. Why? Because "they're good dogs Brent." WeRateDogs has over 4 million followers and has received international media coverage.</w:t>
      </w:r>
    </w:p>
    <w:p w14:paraId="5F2C2E1B" w14:textId="3254A224" w:rsidR="00633769" w:rsidRDefault="00633769">
      <w:pPr>
        <w:rPr>
          <w:rFonts w:ascii="Roboto" w:hAnsi="Roboto" w:cs="Open Sans"/>
          <w:color w:val="000000" w:themeColor="text1"/>
          <w:szCs w:val="22"/>
          <w:shd w:val="clear" w:color="auto" w:fill="FFFFFF"/>
        </w:rPr>
      </w:pPr>
      <w:r w:rsidRPr="00101700">
        <w:rPr>
          <w:rFonts w:ascii="Roboto" w:hAnsi="Roboto" w:cs="Open Sans"/>
          <w:color w:val="000000" w:themeColor="text1"/>
          <w:szCs w:val="22"/>
          <w:shd w:val="clear" w:color="auto" w:fill="FFFFFF"/>
        </w:rPr>
        <w:t>Data used in this project was provided by Udacity</w:t>
      </w:r>
      <w:r w:rsidR="00101700" w:rsidRPr="00101700">
        <w:rPr>
          <w:rFonts w:ascii="Roboto" w:hAnsi="Roboto" w:cs="Open Sans"/>
          <w:color w:val="000000" w:themeColor="text1"/>
          <w:szCs w:val="22"/>
          <w:shd w:val="clear" w:color="auto" w:fill="FFFFFF"/>
        </w:rPr>
        <w:t xml:space="preserve"> and as it was a requirement for my data analyst nanodegree program. The archive contains basic tweet data (tweet ID, timestamp, text, etc.) for all 5000+ of their tweets as they stood on August 1, 2017. The data was cleaned to remove redundant data.</w:t>
      </w:r>
    </w:p>
    <w:p w14:paraId="40F540DA" w14:textId="77777777" w:rsidR="00EF5E7D" w:rsidRDefault="00EF5E7D">
      <w:pPr>
        <w:rPr>
          <w:rFonts w:ascii="Roboto" w:hAnsi="Roboto" w:cs="Open Sans"/>
          <w:color w:val="000000" w:themeColor="text1"/>
          <w:szCs w:val="22"/>
          <w:shd w:val="clear" w:color="auto" w:fill="FFFFFF"/>
        </w:rPr>
      </w:pPr>
    </w:p>
    <w:p w14:paraId="73DD0B5A" w14:textId="5B6EB3D1" w:rsidR="00EF5E7D" w:rsidRDefault="00EF5E7D">
      <w:pPr>
        <w:rPr>
          <w:rFonts w:ascii="Roboto" w:hAnsi="Roboto" w:cs="Open Sans"/>
          <w:color w:val="000000" w:themeColor="text1"/>
          <w:szCs w:val="22"/>
          <w:shd w:val="clear" w:color="auto" w:fill="FFFFFF"/>
        </w:rPr>
      </w:pPr>
      <w:r>
        <w:rPr>
          <w:rFonts w:ascii="Roboto" w:hAnsi="Roboto" w:cs="Open Sans"/>
          <w:color w:val="000000" w:themeColor="text1"/>
          <w:szCs w:val="22"/>
          <w:shd w:val="clear" w:color="auto" w:fill="FFFFFF"/>
        </w:rPr>
        <w:t>Question 1: What dog breed is the most loved?</w:t>
      </w:r>
    </w:p>
    <w:p w14:paraId="4ADA26D8" w14:textId="3A9F1D54" w:rsidR="00EF5E7D" w:rsidRDefault="00EF5E7D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noProof/>
          <w:color w:val="000000" w:themeColor="text1"/>
          <w:szCs w:val="22"/>
        </w:rPr>
        <w:drawing>
          <wp:inline distT="0" distB="0" distL="0" distR="0" wp14:anchorId="2AFAB9C7" wp14:editId="152EAC92">
            <wp:extent cx="4290060" cy="29450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99" cy="29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26AE" w14:textId="5BD49069" w:rsidR="00EF5E7D" w:rsidRDefault="002A32FC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01EDA596" wp14:editId="5C22FA03">
            <wp:extent cx="2089644" cy="1318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78" cy="13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7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F5E7D" w:rsidRPr="00EF5E7D">
        <w:rPr>
          <w:rFonts w:ascii="Helvetica" w:eastAsia="Times New Roman" w:hAnsi="Helvetica" w:cs="Times New Roman"/>
          <w:color w:val="000000"/>
          <w:sz w:val="21"/>
          <w:szCs w:val="21"/>
        </w:rPr>
        <w:t>Bedlington terrier is the most liked dog breed based on the mean count of likes.</w:t>
      </w:r>
    </w:p>
    <w:p w14:paraId="3C31256B" w14:textId="44754C4B" w:rsidR="00EF5E7D" w:rsidRDefault="00EF5E7D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2FCAB97" w14:textId="23D7A1C2" w:rsidR="00EF5E7D" w:rsidRDefault="00EF5E7D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2. What dog breeds have the highest mean score?</w:t>
      </w:r>
    </w:p>
    <w:p w14:paraId="22655829" w14:textId="1D83A65A" w:rsidR="00EF5E7D" w:rsidRDefault="002A32FC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21D0A759" wp14:editId="0D56000B">
            <wp:extent cx="5935980" cy="3268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04" cy="3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2FC">
        <w:rPr>
          <w:rFonts w:ascii="Helvetica" w:hAnsi="Helvetica"/>
          <w:noProof/>
          <w:color w:val="000000"/>
          <w:sz w:val="21"/>
          <w:szCs w:val="21"/>
        </w:rPr>
        <w:t xml:space="preserve"> </w:t>
      </w:r>
    </w:p>
    <w:p w14:paraId="0CB6E441" w14:textId="6D606A56" w:rsidR="00EF5E7D" w:rsidRPr="002A32FC" w:rsidRDefault="002A32FC" w:rsidP="002A3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271479C0" wp14:editId="3572ED34">
            <wp:extent cx="1569720" cy="1291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089" cy="12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000000"/>
          <w:sz w:val="21"/>
          <w:szCs w:val="21"/>
        </w:rPr>
        <w:t xml:space="preserve"> </w:t>
      </w:r>
      <w:r>
        <w:rPr>
          <w:rFonts w:ascii="Helvetica" w:hAnsi="Helvetica" w:cs="Times New Roman"/>
          <w:color w:val="000000"/>
          <w:sz w:val="21"/>
          <w:szCs w:val="21"/>
        </w:rPr>
        <w:t xml:space="preserve">  </w:t>
      </w:r>
      <w:r w:rsidR="00EF5E7D" w:rsidRPr="00EF5E7D">
        <w:rPr>
          <w:rFonts w:ascii="Helvetica" w:hAnsi="Helvetica" w:cs="Times New Roman"/>
          <w:color w:val="000000"/>
          <w:sz w:val="21"/>
          <w:szCs w:val="21"/>
        </w:rPr>
        <w:t>The</w:t>
      </w:r>
      <w:r w:rsidRPr="002A32FC">
        <w:rPr>
          <w:color w:val="000000"/>
          <w:sz w:val="21"/>
          <w:szCs w:val="21"/>
        </w:rPr>
        <w:t xml:space="preserve"> </w:t>
      </w:r>
      <w:r w:rsidRPr="002A32FC">
        <w:rPr>
          <w:rFonts w:ascii="Helvetica" w:hAnsi="Helvetica" w:cs="Helvetica"/>
          <w:color w:val="000000"/>
          <w:sz w:val="21"/>
          <w:szCs w:val="21"/>
        </w:rPr>
        <w:t>Bouvier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2A32FC">
        <w:rPr>
          <w:rFonts w:ascii="Helvetica" w:hAnsi="Helvetica" w:cs="Helvetica"/>
          <w:color w:val="000000"/>
          <w:sz w:val="21"/>
          <w:szCs w:val="21"/>
        </w:rPr>
        <w:t>des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2A32FC">
        <w:rPr>
          <w:rFonts w:ascii="Helvetica" w:hAnsi="Helvetica" w:cs="Helvetica"/>
          <w:color w:val="000000"/>
          <w:sz w:val="21"/>
          <w:szCs w:val="21"/>
        </w:rPr>
        <w:t>Flandres</w:t>
      </w:r>
      <w:r>
        <w:rPr>
          <w:color w:val="000000"/>
          <w:sz w:val="21"/>
          <w:szCs w:val="21"/>
        </w:rPr>
        <w:t xml:space="preserve"> </w:t>
      </w:r>
      <w:r w:rsidR="00EF5E7D" w:rsidRPr="00EF5E7D">
        <w:rPr>
          <w:rFonts w:ascii="Helvetica" w:hAnsi="Helvetica" w:cs="Times New Roman"/>
          <w:color w:val="000000"/>
          <w:sz w:val="21"/>
          <w:szCs w:val="21"/>
        </w:rPr>
        <w:t>also has the highest mean score</w:t>
      </w:r>
      <w:r w:rsidR="00EF5E7D">
        <w:rPr>
          <w:rFonts w:ascii="Helvetica" w:hAnsi="Helvetica" w:cs="Times New Roman"/>
          <w:color w:val="000000"/>
          <w:sz w:val="21"/>
          <w:szCs w:val="21"/>
        </w:rPr>
        <w:t xml:space="preserve"> of 1</w:t>
      </w:r>
      <w:r>
        <w:rPr>
          <w:rFonts w:ascii="Helvetica" w:hAnsi="Helvetica" w:cs="Times New Roman"/>
          <w:color w:val="000000"/>
          <w:sz w:val="21"/>
          <w:szCs w:val="21"/>
        </w:rPr>
        <w:t>3</w:t>
      </w:r>
      <w:r w:rsidR="00EF5E7D">
        <w:rPr>
          <w:rFonts w:ascii="Helvetica" w:hAnsi="Helvetica" w:cs="Times New Roman"/>
          <w:color w:val="000000"/>
          <w:sz w:val="21"/>
          <w:szCs w:val="21"/>
        </w:rPr>
        <w:t>.</w:t>
      </w:r>
    </w:p>
    <w:p w14:paraId="787ABB4D" w14:textId="177063F9" w:rsidR="00E56121" w:rsidRDefault="00E56121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DB8099E" w14:textId="028BBFEF" w:rsidR="00E56121" w:rsidRDefault="00E56121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3. What source produces the most tweets?</w:t>
      </w:r>
    </w:p>
    <w:p w14:paraId="464AC52F" w14:textId="446763AE" w:rsidR="00E56121" w:rsidRDefault="00E56121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6E49E7D7" wp14:editId="091617EE">
            <wp:extent cx="2555284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65" cy="18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E39A" w14:textId="529DCE6C" w:rsidR="00E56121" w:rsidRDefault="00E56121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We see that most of the tweets come from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iphones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(98%).</w:t>
      </w:r>
    </w:p>
    <w:p w14:paraId="1CE76045" w14:textId="7364F1BC" w:rsidR="00E56121" w:rsidRDefault="00E56121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29A9BC2" w14:textId="10B20D7C" w:rsidR="00E56121" w:rsidRDefault="00E56121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4. What dogs are generally the most loved?</w:t>
      </w:r>
    </w:p>
    <w:p w14:paraId="19BBF6BC" w14:textId="68D1E248" w:rsidR="00E56121" w:rsidRDefault="00E56121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4BE586CF" wp14:editId="6C648F14">
            <wp:extent cx="5165194" cy="2263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07" cy="226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C84D" w14:textId="77777777" w:rsidR="002A32FC" w:rsidRDefault="002A32FC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DE2A5E0" w14:textId="619451D9" w:rsidR="002A32FC" w:rsidRDefault="002A32FC" w:rsidP="002A32FC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781DF6FE" wp14:editId="38391192">
            <wp:extent cx="16383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golden retriever is generally the most loved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and represented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dog.</w:t>
      </w:r>
      <w:r w:rsidRPr="002A32FC">
        <w:rPr>
          <w:rFonts w:ascii="Helvetica" w:hAnsi="Helvetica"/>
          <w:noProof/>
          <w:color w:val="000000"/>
          <w:sz w:val="21"/>
          <w:szCs w:val="21"/>
        </w:rPr>
        <w:t xml:space="preserve"> </w:t>
      </w:r>
    </w:p>
    <w:p w14:paraId="7A209CCA" w14:textId="47590847" w:rsidR="00964CAE" w:rsidRPr="00964CAE" w:rsidRDefault="00964CAE" w:rsidP="00964CAE">
      <w:pPr>
        <w:pStyle w:val="Heading3"/>
        <w:shd w:val="clear" w:color="auto" w:fill="FFFFFF"/>
        <w:spacing w:before="186"/>
        <w:rPr>
          <w:rFonts w:ascii="Helvetica" w:eastAsia="Times New Roman" w:hAnsi="Helvetica" w:cs="Times New Roman"/>
          <w:b w:val="0"/>
          <w:bCs w:val="0"/>
          <w:color w:val="000000"/>
          <w:sz w:val="27"/>
          <w:szCs w:val="27"/>
        </w:rPr>
      </w:pPr>
      <w:r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 xml:space="preserve">In conclusion, </w:t>
      </w:r>
      <w:r w:rsidR="005F1754"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>Bedlington terrier</w:t>
      </w:r>
      <w:r w:rsidRPr="00964CAE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 xml:space="preserve"> is the most liked dog breed based on the mean count of likes</w:t>
      </w:r>
      <w:r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>, t</w:t>
      </w:r>
      <w:r w:rsidRPr="00964CAE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>he clumber also has the highest mean score.</w:t>
      </w:r>
      <w:r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 xml:space="preserve"> T</w:t>
      </w:r>
      <w:r w:rsidRPr="00964CAE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>he Standard poodle is the dog breed that is most retweeted</w:t>
      </w:r>
      <w:r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 xml:space="preserve"> with most of the tweets coming from </w:t>
      </w:r>
      <w:proofErr w:type="spellStart"/>
      <w:r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>iphones</w:t>
      </w:r>
      <w:proofErr w:type="spellEnd"/>
      <w:r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 xml:space="preserve">. The Komondor is easily recognized by AI, with the Irish Wolfhound being the least recognized. The most common dog names are </w:t>
      </w:r>
      <w:r w:rsidRPr="00964CAE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>Oliver, Penny, Coper, Tucker and</w:t>
      </w:r>
      <w:r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 xml:space="preserve"> Charlie. We observe positive relationships between the number of tweets and likes.</w:t>
      </w:r>
      <w:r w:rsidR="005F1754" w:rsidRPr="005F1754">
        <w:rPr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  <w:t xml:space="preserve"> We also observe a positive relationship between dog score and likes. Puppers are generally the most liked at the dog age stage. </w:t>
      </w:r>
    </w:p>
    <w:p w14:paraId="52350A5B" w14:textId="0C9DC52D" w:rsidR="00E56121" w:rsidRPr="00EF5E7D" w:rsidRDefault="00E56121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4F25BD9" w14:textId="77777777" w:rsidR="00EF5E7D" w:rsidRPr="00EF5E7D" w:rsidRDefault="00EF5E7D" w:rsidP="00EF5E7D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534F384" w14:textId="77777777" w:rsidR="00EF5E7D" w:rsidRPr="00101700" w:rsidRDefault="00EF5E7D">
      <w:pPr>
        <w:rPr>
          <w:rFonts w:ascii="Roboto" w:hAnsi="Roboto"/>
          <w:color w:val="000000" w:themeColor="text1"/>
          <w:szCs w:val="22"/>
        </w:rPr>
      </w:pPr>
    </w:p>
    <w:p w14:paraId="70C5D656" w14:textId="7DEB8B30" w:rsidR="002C6137" w:rsidRDefault="002C6137" w:rsidP="002C6137">
      <w:r>
        <w:t xml:space="preserve">  </w:t>
      </w:r>
    </w:p>
    <w:p w14:paraId="2FF106C3" w14:textId="77777777" w:rsidR="002C6137" w:rsidRDefault="002C6137"/>
    <w:sectPr w:rsidR="002C61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488D"/>
    <w:multiLevelType w:val="multilevel"/>
    <w:tmpl w:val="03EA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A07AE"/>
    <w:multiLevelType w:val="multilevel"/>
    <w:tmpl w:val="8EF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1098A"/>
    <w:multiLevelType w:val="multilevel"/>
    <w:tmpl w:val="3D1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639317">
    <w:abstractNumId w:val="0"/>
  </w:num>
  <w:num w:numId="2" w16cid:durableId="1678145890">
    <w:abstractNumId w:val="2"/>
  </w:num>
  <w:num w:numId="3" w16cid:durableId="182373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2C6137"/>
    <w:rsid w:val="00101700"/>
    <w:rsid w:val="002A32FC"/>
    <w:rsid w:val="002C6137"/>
    <w:rsid w:val="00536A3C"/>
    <w:rsid w:val="005F1754"/>
    <w:rsid w:val="00633769"/>
    <w:rsid w:val="007E072C"/>
    <w:rsid w:val="00964CAE"/>
    <w:rsid w:val="00A504F3"/>
    <w:rsid w:val="00DB5610"/>
    <w:rsid w:val="00E56121"/>
    <w:rsid w:val="00E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DEDB"/>
  <w15:docId w15:val="{7DD00283-C5C8-4E19-B59C-5069F407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styleId="Hyperlink">
    <w:name w:val="Hyperlink"/>
    <w:basedOn w:val="DefaultParagraphFont"/>
    <w:uiPriority w:val="99"/>
    <w:semiHidden/>
    <w:unhideWhenUsed/>
    <w:rsid w:val="00DB56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4CAE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2F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twitter.com/dog_rates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D5A3-C266-4879-ACD0-46FD865A2209}"/>
      </w:docPartPr>
      <w:docPartBody>
        <w:p w:rsidR="00B077B0" w:rsidRDefault="00000000">
          <w:r w:rsidRPr="00A36CB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B0"/>
    <w:rsid w:val="00B0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TWITTER’S DOGS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1093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Ofuonyeadi</dc:creator>
  <cp:keywords/>
  <dc:description/>
  <cp:lastModifiedBy>Alexander Ofuonyeadi [ MTN Nigeria ]</cp:lastModifiedBy>
  <cp:revision>1</cp:revision>
  <cp:lastPrinted>2022-09-11T17:40:00Z</cp:lastPrinted>
  <dcterms:created xsi:type="dcterms:W3CDTF">2022-09-06T19:36:00Z</dcterms:created>
  <dcterms:modified xsi:type="dcterms:W3CDTF">2022-09-11T17:44:00Z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